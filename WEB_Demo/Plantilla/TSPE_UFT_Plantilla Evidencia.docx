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0624A4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0624A4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860" w:rsidRDefault="00536860" w:rsidP="00276B50">
      <w:r>
        <w:separator/>
      </w:r>
    </w:p>
  </w:endnote>
  <w:endnote w:type="continuationSeparator" w:id="0">
    <w:p w:rsidR="00536860" w:rsidRDefault="00536860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0624A4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860" w:rsidRDefault="00536860" w:rsidP="00276B50">
      <w:r>
        <w:separator/>
      </w:r>
    </w:p>
  </w:footnote>
  <w:footnote w:type="continuationSeparator" w:id="0">
    <w:p w:rsidR="00536860" w:rsidRDefault="00536860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624A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36860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3DFC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EEDAC-CE8D-40D9-A435-28DAFB1A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Abraham Rivera Rivadeneyra</cp:lastModifiedBy>
  <cp:revision>3</cp:revision>
  <cp:lastPrinted>2015-12-21T16:50:00Z</cp:lastPrinted>
  <dcterms:created xsi:type="dcterms:W3CDTF">2019-10-10T20:54:00Z</dcterms:created>
  <dcterms:modified xsi:type="dcterms:W3CDTF">2020-07-02T19:10:00Z</dcterms:modified>
  <cp:contentStatus/>
</cp:coreProperties>
</file>